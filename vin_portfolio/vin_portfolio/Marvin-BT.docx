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FA301F">
        <w:tc>
          <w:tcPr>
            <w:tcW w:w="3023" w:type="dxa"/>
          </w:tcPr>
          <w:p w:rsidR="00C420C8" w:rsidRPr="00E772A8" w:rsidRDefault="00E772A8" w:rsidP="003856C9">
            <w:pPr>
              <w:pStyle w:val="Heading1"/>
              <w:rPr>
                <w:sz w:val="32"/>
              </w:rPr>
            </w:pPr>
            <w:r w:rsidRPr="00E772A8">
              <w:rPr>
                <w:sz w:val="32"/>
              </w:rPr>
              <w:t>Marvin B. Tequel</w:t>
            </w:r>
          </w:p>
          <w:p w:rsidR="00C420C8" w:rsidRPr="00247A69" w:rsidRDefault="00C420C8" w:rsidP="00247A6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7BFFA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="00247A69">
              <w:t xml:space="preserve"> </w:t>
            </w:r>
            <w:r w:rsidR="00247A69" w:rsidRPr="00FA301F">
              <w:rPr>
                <w:rFonts w:ascii="Times New Roman" w:hAnsi="Times New Roman" w:cs="Times New Roman"/>
                <w:sz w:val="24"/>
                <w:szCs w:val="24"/>
              </w:rPr>
              <w:t>marvinbillarotequel30@gmail.com</w:t>
            </w:r>
          </w:p>
          <w:p w:rsidR="00C420C8" w:rsidRPr="00C420C8" w:rsidRDefault="00C420C8" w:rsidP="005246B9">
            <w:pPr>
              <w:pStyle w:val="Graphic"/>
            </w:pPr>
            <w:bookmarkStart w:id="0" w:name="_GoBack"/>
            <w:bookmarkEnd w:id="0"/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4F27C9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Default="00247A69" w:rsidP="00441EB9">
            <w:pPr>
              <w:pStyle w:val="Heading3"/>
              <w:rPr>
                <w:sz w:val="24"/>
              </w:rPr>
            </w:pPr>
            <w:r w:rsidRPr="00247A69">
              <w:rPr>
                <w:sz w:val="24"/>
              </w:rPr>
              <w:t>+1 800 603 6035</w:t>
            </w:r>
          </w:p>
          <w:p w:rsidR="00FA301F" w:rsidRPr="00247A69" w:rsidRDefault="00FA301F" w:rsidP="00441EB9">
            <w:pPr>
              <w:pStyle w:val="Heading3"/>
              <w:rPr>
                <w:sz w:val="24"/>
              </w:rPr>
            </w:pPr>
            <w:r w:rsidRPr="00FA301F">
              <w:rPr>
                <w:sz w:val="24"/>
              </w:rPr>
              <w:t>09995224118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86E22C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EC3465" w:rsidP="00441EB9">
            <w:pPr>
              <w:pStyle w:val="Heading3"/>
            </w:pPr>
            <w:hyperlink r:id="rId7" w:history="1">
              <w:r w:rsidRPr="00B660A5">
                <w:rPr>
                  <w:rStyle w:val="Hyperlink"/>
                </w:rPr>
                <w:t>www.facebook.com/vinbillaro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:rsidTr="00FA301F">
              <w:trPr>
                <w:trHeight w:val="1589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EC3465" w:rsidRPr="00EC3465" w:rsidRDefault="00EC3465" w:rsidP="00EC3465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EC3465">
                    <w:rPr>
                      <w:rFonts w:asciiTheme="minorHAnsi" w:eastAsiaTheme="minorHAnsi" w:hAnsiTheme="minorHAnsi" w:cstheme="minorBidi"/>
                      <w:szCs w:val="18"/>
                    </w:rPr>
                    <w:t>www.twitter.com/vinbillaro</w:t>
                  </w:r>
                </w:p>
                <w:p w:rsidR="00EC3465" w:rsidRPr="00EC3465" w:rsidRDefault="00EC3465" w:rsidP="00EC3465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EC3465">
                    <w:rPr>
                      <w:rFonts w:asciiTheme="minorHAnsi" w:eastAsiaTheme="minorHAnsi" w:hAnsiTheme="minorHAnsi" w:cstheme="minorBidi"/>
                      <w:szCs w:val="18"/>
                    </w:rPr>
                    <w:t>www.google.com/mr.smile</w:t>
                  </w:r>
                </w:p>
                <w:p w:rsidR="00C420C8" w:rsidRPr="00441EB9" w:rsidRDefault="00EC3465" w:rsidP="00EC3465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EC3465">
                    <w:rPr>
                      <w:rFonts w:asciiTheme="minorHAnsi" w:eastAsiaTheme="minorHAnsi" w:hAnsiTheme="minorHAnsi" w:cstheme="minorBidi"/>
                      <w:szCs w:val="18"/>
                    </w:rPr>
                    <w:t>www.youtube/vinbillarotequel30</w:t>
                  </w:r>
                </w:p>
              </w:tc>
            </w:tr>
            <w:tr w:rsidR="00C420C8" w:rsidRPr="005152F2" w:rsidTr="00FA301F">
              <w:trPr>
                <w:trHeight w:val="1947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Default="00782EEC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510FF8EB4F054D9EA6090142953C85F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EC3465">
                        <w:rPr>
                          <w:b/>
                        </w:rPr>
                        <w:t>Skills</w:t>
                      </w:r>
                    </w:sdtContent>
                  </w:sdt>
                </w:p>
                <w:p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7787F4D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EC3465" w:rsidRDefault="00EC3465" w:rsidP="00EC3465">
                  <w:r>
                    <w:t xml:space="preserve">-Adobe </w:t>
                  </w:r>
                  <w:r>
                    <w:t>P</w:t>
                  </w:r>
                  <w:r>
                    <w:t>hotoshop</w:t>
                  </w:r>
                </w:p>
                <w:p w:rsidR="00EC3465" w:rsidRDefault="00EC3465" w:rsidP="00EC3465">
                  <w:r>
                    <w:t xml:space="preserve">- </w:t>
                  </w:r>
                  <w:r>
                    <w:t>NetBeans</w:t>
                  </w:r>
                </w:p>
                <w:p w:rsidR="00EC3465" w:rsidRDefault="00EC3465" w:rsidP="00EC3465">
                  <w:r>
                    <w:t>-</w:t>
                  </w:r>
                  <w:r>
                    <w:t xml:space="preserve">C </w:t>
                  </w:r>
                  <w:r>
                    <w:t>sharp</w:t>
                  </w:r>
                </w:p>
                <w:p w:rsidR="00EC3465" w:rsidRDefault="00EC3465" w:rsidP="00EC3465">
                  <w:r>
                    <w:t>-</w:t>
                  </w:r>
                  <w:r>
                    <w:t>C</w:t>
                  </w:r>
                  <w:r>
                    <w:t>++</w:t>
                  </w:r>
                </w:p>
                <w:p w:rsidR="00C420C8" w:rsidRPr="005152F2" w:rsidRDefault="00EC3465" w:rsidP="00EC3465">
                  <w:r>
                    <w:t>-visual studio</w:t>
                  </w:r>
                </w:p>
              </w:tc>
            </w:tr>
          </w:tbl>
          <w:p w:rsidR="00C420C8" w:rsidRPr="005152F2" w:rsidRDefault="00C420C8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:rsidTr="00FA301F">
              <w:trPr>
                <w:trHeight w:val="4104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782EEC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9BAB30EF14E49A59EEE71B7D789802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>Participats: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 xml:space="preserve">  - </w:t>
                  </w:r>
                  <w:proofErr w:type="gramStart"/>
                  <w:r w:rsidRPr="00EC3465">
                    <w:rPr>
                      <w:b w:val="0"/>
                    </w:rPr>
                    <w:t>Google</w:t>
                  </w:r>
                  <w:proofErr w:type="gramEnd"/>
                  <w:r w:rsidRPr="00EC3465">
                    <w:rPr>
                      <w:b w:val="0"/>
                    </w:rPr>
                    <w:t xml:space="preserve"> I/O Exedended Laguna'2016 - UPLB Laguna 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 xml:space="preserve">  - 8th &amp; 9th Information Technology Innovation Congress (Eglobio)- Pasig City 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 xml:space="preserve">  - Techtonic, Manila Tech Convention 2017- SMX Convetion center Pasay city 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 xml:space="preserve">  - </w:t>
                  </w:r>
                  <w:proofErr w:type="gramStart"/>
                  <w:r w:rsidRPr="00EC3465">
                    <w:rPr>
                      <w:b w:val="0"/>
                    </w:rPr>
                    <w:t>Google</w:t>
                  </w:r>
                  <w:proofErr w:type="gramEnd"/>
                  <w:r w:rsidRPr="00EC3465">
                    <w:rPr>
                      <w:b w:val="0"/>
                    </w:rPr>
                    <w:t xml:space="preserve"> I/O Exedended Manila'2017 - UST &lt;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 xml:space="preserve">  - FEU Tech Computer Science Expositions &amp; Conferences - FUE Manila </w:t>
                  </w:r>
                </w:p>
                <w:p w:rsidR="00C420C8" w:rsidRDefault="00EC3465" w:rsidP="00EC3465">
                  <w:pPr>
                    <w:pStyle w:val="Heading4"/>
                  </w:pPr>
                  <w:r w:rsidRPr="00EC3465">
                    <w:rPr>
                      <w:b w:val="0"/>
                    </w:rPr>
                    <w:t xml:space="preserve">  - Technology Impact Summit 2017 - De La salle University Manila</w:t>
                  </w:r>
                </w:p>
              </w:tc>
            </w:tr>
            <w:tr w:rsidR="00C420C8" w:rsidTr="00FA301F">
              <w:trPr>
                <w:trHeight w:val="2093"/>
              </w:trPr>
              <w:tc>
                <w:tcPr>
                  <w:tcW w:w="6913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782EEC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FBB7158191534977A010C817E6892ED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>Bachelor of Science in Computer Science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>(CAVITE STATE UNIVERSITY - Silang Campus)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>Highschool</w:t>
                  </w:r>
                </w:p>
                <w:p w:rsidR="00EC3465" w:rsidRPr="00EC3465" w:rsidRDefault="00EC3465" w:rsidP="00EC3465">
                  <w:pPr>
                    <w:pStyle w:val="Heading4"/>
                    <w:rPr>
                      <w:b w:val="0"/>
                    </w:rPr>
                  </w:pPr>
                  <w:r w:rsidRPr="00EC3465">
                    <w:rPr>
                      <w:b w:val="0"/>
                    </w:rPr>
                    <w:t xml:space="preserve">Francisco Osorio National highschool </w:t>
                  </w:r>
                </w:p>
                <w:p w:rsidR="00EC3465" w:rsidRDefault="00EC3465" w:rsidP="00EC3465">
                  <w:pPr>
                    <w:pStyle w:val="Heading4"/>
                  </w:pPr>
                  <w:r w:rsidRPr="00EC3465">
                    <w:rPr>
                      <w:b w:val="0"/>
                    </w:rPr>
                    <w:t>(2010-2014)</w:t>
                  </w:r>
                </w:p>
              </w:tc>
            </w:tr>
            <w:tr w:rsidR="00FA301F" w:rsidTr="00FA301F">
              <w:tc>
                <w:tcPr>
                  <w:tcW w:w="6913" w:type="dxa"/>
                  <w:tcMar>
                    <w:left w:w="720" w:type="dxa"/>
                    <w:right w:w="0" w:type="dxa"/>
                  </w:tcMar>
                </w:tcPr>
                <w:p w:rsidR="00FA301F" w:rsidRPr="005152F2" w:rsidRDefault="00FA301F" w:rsidP="00FA301F">
                  <w:pPr>
                    <w:pStyle w:val="Heading2"/>
                  </w:pPr>
                  <w:r>
                    <w:t>PROFILE</w:t>
                  </w:r>
                </w:p>
                <w:p w:rsidR="00FA301F" w:rsidRPr="00FA301F" w:rsidRDefault="00FA301F" w:rsidP="00FA301F">
                  <w:pPr>
                    <w:rPr>
                      <w:sz w:val="26"/>
                      <w:szCs w:val="26"/>
                    </w:rPr>
                  </w:pPr>
                  <w:r w:rsidRPr="00FA301F">
                    <w:rPr>
                      <w:sz w:val="26"/>
                      <w:szCs w:val="26"/>
                    </w:rPr>
                    <w:t>Energetic and passionate college student. Taking BS Computer Science at Cavite State University -Silang Campus.</w:t>
                  </w:r>
                </w:p>
                <w:p w:rsidR="00FA301F" w:rsidRPr="00FA301F" w:rsidRDefault="00FA301F" w:rsidP="00FA301F">
                  <w:pPr>
                    <w:rPr>
                      <w:sz w:val="26"/>
                      <w:szCs w:val="26"/>
                    </w:rPr>
                  </w:pPr>
                  <w:r w:rsidRPr="00FA301F">
                    <w:rPr>
                      <w:sz w:val="26"/>
                      <w:szCs w:val="26"/>
                    </w:rPr>
                    <w:t xml:space="preserve">Aiming to use my knowledge of </w:t>
                  </w:r>
                  <w:proofErr w:type="spellStart"/>
                  <w:proofErr w:type="gramStart"/>
                  <w:r w:rsidRPr="00FA301F">
                    <w:rPr>
                      <w:sz w:val="26"/>
                      <w:szCs w:val="26"/>
                    </w:rPr>
                    <w:t>photography,l</w:t>
                  </w:r>
                  <w:proofErr w:type="spellEnd"/>
                  <w:proofErr w:type="gramEnd"/>
                  <w:r w:rsidRPr="00FA301F">
                    <w:rPr>
                      <w:sz w:val="26"/>
                      <w:szCs w:val="26"/>
                    </w:rPr>
                    <w:t xml:space="preserve"> Blogger strategies and </w:t>
                  </w:r>
                  <w:proofErr w:type="spellStart"/>
                  <w:r w:rsidRPr="00FA301F">
                    <w:rPr>
                      <w:sz w:val="26"/>
                      <w:szCs w:val="26"/>
                    </w:rPr>
                    <w:t>masterbaker</w:t>
                  </w:r>
                  <w:proofErr w:type="spellEnd"/>
                  <w:r w:rsidRPr="00FA301F">
                    <w:rPr>
                      <w:sz w:val="26"/>
                      <w:szCs w:val="26"/>
                    </w:rPr>
                    <w:t>.</w:t>
                  </w:r>
                </w:p>
                <w:p w:rsidR="00FA301F" w:rsidRDefault="00FA301F" w:rsidP="00FA301F"/>
              </w:tc>
            </w:tr>
          </w:tbl>
          <w:p w:rsidR="00C420C8" w:rsidRPr="005152F2" w:rsidRDefault="00C420C8" w:rsidP="003856C9"/>
        </w:tc>
      </w:tr>
    </w:tbl>
    <w:p w:rsidR="00FA301F" w:rsidRPr="00FA301F" w:rsidRDefault="00FA301F" w:rsidP="00FA301F">
      <w:pPr>
        <w:pStyle w:val="Heading2"/>
        <w:rPr>
          <w:sz w:val="22"/>
          <w:szCs w:val="22"/>
        </w:rPr>
      </w:pPr>
      <w:r w:rsidRPr="00FA301F">
        <w:rPr>
          <w:b/>
          <w:sz w:val="22"/>
          <w:szCs w:val="22"/>
        </w:rPr>
        <w:t>ADDRESS:</w:t>
      </w:r>
      <w:r w:rsidRPr="00FA301F">
        <w:rPr>
          <w:sz w:val="22"/>
          <w:szCs w:val="22"/>
        </w:rPr>
        <w:t xml:space="preserve"> </w:t>
      </w:r>
      <w:r w:rsidRPr="00FA301F">
        <w:rPr>
          <w:sz w:val="22"/>
          <w:szCs w:val="22"/>
        </w:rPr>
        <w:t>BLOCK 56 LOT OOO</w:t>
      </w:r>
      <w:proofErr w:type="gramStart"/>
      <w:r w:rsidRPr="00FA301F">
        <w:rPr>
          <w:sz w:val="22"/>
          <w:szCs w:val="22"/>
        </w:rPr>
        <w:t>8</w:t>
      </w:r>
      <w:r>
        <w:rPr>
          <w:sz w:val="22"/>
          <w:szCs w:val="22"/>
        </w:rPr>
        <w:t>,</w:t>
      </w:r>
      <w:r w:rsidRPr="00FA301F">
        <w:rPr>
          <w:sz w:val="22"/>
          <w:szCs w:val="22"/>
        </w:rPr>
        <w:t>ESCADAS</w:t>
      </w:r>
      <w:proofErr w:type="gramEnd"/>
      <w:r w:rsidRPr="00FA301F">
        <w:rPr>
          <w:sz w:val="22"/>
          <w:szCs w:val="22"/>
        </w:rPr>
        <w:t xml:space="preserve"> ST.</w:t>
      </w:r>
      <w:r>
        <w:rPr>
          <w:sz w:val="22"/>
          <w:szCs w:val="22"/>
        </w:rPr>
        <w:t xml:space="preserve"> </w:t>
      </w:r>
      <w:r w:rsidRPr="00FA301F">
        <w:rPr>
          <w:sz w:val="22"/>
          <w:szCs w:val="22"/>
        </w:rPr>
        <w:t xml:space="preserve">Barangay.Cabezas </w:t>
      </w:r>
    </w:p>
    <w:p w:rsidR="00FA301F" w:rsidRPr="00FA301F" w:rsidRDefault="00FA301F" w:rsidP="00FA301F">
      <w:pPr>
        <w:pStyle w:val="Heading2"/>
        <w:rPr>
          <w:sz w:val="22"/>
          <w:szCs w:val="22"/>
        </w:rPr>
      </w:pPr>
      <w:r w:rsidRPr="00FA301F">
        <w:rPr>
          <w:sz w:val="22"/>
          <w:szCs w:val="22"/>
        </w:rPr>
        <w:t xml:space="preserve">        Trece Martirez Cit</w:t>
      </w:r>
      <w:r>
        <w:rPr>
          <w:sz w:val="22"/>
          <w:szCs w:val="22"/>
        </w:rPr>
        <w:t xml:space="preserve">y, </w:t>
      </w:r>
      <w:r w:rsidRPr="00FA301F">
        <w:rPr>
          <w:sz w:val="22"/>
          <w:szCs w:val="22"/>
        </w:rPr>
        <w:t>Philippines.</w:t>
      </w:r>
    </w:p>
    <w:sectPr w:rsidR="00FA301F" w:rsidRPr="00FA301F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EEC" w:rsidRDefault="00782EEC" w:rsidP="003856C9">
      <w:pPr>
        <w:spacing w:after="0" w:line="240" w:lineRule="auto"/>
      </w:pPr>
      <w:r>
        <w:separator/>
      </w:r>
    </w:p>
  </w:endnote>
  <w:endnote w:type="continuationSeparator" w:id="0">
    <w:p w:rsidR="00782EEC" w:rsidRDefault="00782EEC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13ABA6A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B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FA301F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C28A99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Mx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BQ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Nq/atzMaAADPswAADgAAAAAAAAAAAAAAAAAuAgAAZHJzL2Uyb0RvYy54&#10;bWxQSwECLQAUAAYACAAAACEAc7c4/NoAAAAFAQAADwAAAAAAAAAAAAAAAACNHAAAZHJzL2Rvd25y&#10;ZXYueG1sUEsFBgAAAAAEAAQA8wAAAJQdAAAAAA=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EEC" w:rsidRDefault="00782EEC" w:rsidP="003856C9">
      <w:pPr>
        <w:spacing w:after="0" w:line="240" w:lineRule="auto"/>
      </w:pPr>
      <w:r>
        <w:separator/>
      </w:r>
    </w:p>
  </w:footnote>
  <w:footnote w:type="continuationSeparator" w:id="0">
    <w:p w:rsidR="00782EEC" w:rsidRDefault="00782EEC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A45135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mx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AFE3277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A1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47A69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E06A1"/>
    <w:rsid w:val="00743379"/>
    <w:rsid w:val="00747550"/>
    <w:rsid w:val="007803B7"/>
    <w:rsid w:val="00782EEC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772A8"/>
    <w:rsid w:val="00E941EF"/>
    <w:rsid w:val="00EB1C1B"/>
    <w:rsid w:val="00EC3465"/>
    <w:rsid w:val="00F077AE"/>
    <w:rsid w:val="00F14687"/>
    <w:rsid w:val="00F56435"/>
    <w:rsid w:val="00F91A9C"/>
    <w:rsid w:val="00F927F0"/>
    <w:rsid w:val="00FA07AA"/>
    <w:rsid w:val="00FA301F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6BAF8"/>
  <w15:chartTrackingRefBased/>
  <w15:docId w15:val="{8AA46282-C95F-45C2-9788-6CE117C7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EC34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facebook.com/vinbillar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yan%20deluvio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10FF8EB4F054D9EA6090142953C8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2FD41-1CC7-4915-8861-B02950B27B41}"/>
      </w:docPartPr>
      <w:docPartBody>
        <w:p w:rsidR="00000000" w:rsidRDefault="00D74A37">
          <w:pPr>
            <w:pStyle w:val="510FF8EB4F054D9EA6090142953C85F1"/>
          </w:pPr>
          <w:r>
            <w:t>Skills</w:t>
          </w:r>
        </w:p>
      </w:docPartBody>
    </w:docPart>
    <w:docPart>
      <w:docPartPr>
        <w:name w:val="99BAB30EF14E49A59EEE71B7D7898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98155-CBF3-461E-8E2A-FF1549CAB4BF}"/>
      </w:docPartPr>
      <w:docPartBody>
        <w:p w:rsidR="00000000" w:rsidRDefault="00D74A37">
          <w:pPr>
            <w:pStyle w:val="99BAB30EF14E49A59EEE71B7D789802A"/>
          </w:pPr>
          <w:r w:rsidRPr="005152F2">
            <w:t>Experience</w:t>
          </w:r>
        </w:p>
      </w:docPartBody>
    </w:docPart>
    <w:docPart>
      <w:docPartPr>
        <w:name w:val="FBB7158191534977A010C817E6892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8F73E-AFA5-4355-8D95-F27FE395E7A9}"/>
      </w:docPartPr>
      <w:docPartBody>
        <w:p w:rsidR="00000000" w:rsidRDefault="00D74A37">
          <w:pPr>
            <w:pStyle w:val="FBB7158191534977A010C817E6892ED2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37"/>
    <w:rsid w:val="00D7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CEFEB12EC47C4B0D40BD5E996872C">
    <w:name w:val="45DCEFEB12EC47C4B0D40BD5E996872C"/>
  </w:style>
  <w:style w:type="paragraph" w:customStyle="1" w:styleId="8A76DACC2A9248FF9BF4AF926327CEA2">
    <w:name w:val="8A76DACC2A9248FF9BF4AF926327CEA2"/>
  </w:style>
  <w:style w:type="paragraph" w:customStyle="1" w:styleId="5B23EA11FD51496FBB8A24FC878CEF1D">
    <w:name w:val="5B23EA11FD51496FBB8A24FC878CEF1D"/>
  </w:style>
  <w:style w:type="paragraph" w:customStyle="1" w:styleId="C464BD2116F949B68577B98B5E9E276E">
    <w:name w:val="C464BD2116F949B68577B98B5E9E276E"/>
  </w:style>
  <w:style w:type="paragraph" w:customStyle="1" w:styleId="90D46D1CBEA34260A7018592EDB59363">
    <w:name w:val="90D46D1CBEA34260A7018592EDB59363"/>
  </w:style>
  <w:style w:type="paragraph" w:customStyle="1" w:styleId="0E031FC96B1F42BF96EAD1851087BC56">
    <w:name w:val="0E031FC96B1F42BF96EAD1851087BC56"/>
  </w:style>
  <w:style w:type="paragraph" w:customStyle="1" w:styleId="C888FD3334544005B534FAC94ADF99F6">
    <w:name w:val="C888FD3334544005B534FAC94ADF99F6"/>
  </w:style>
  <w:style w:type="paragraph" w:customStyle="1" w:styleId="510FF8EB4F054D9EA6090142953C85F1">
    <w:name w:val="510FF8EB4F054D9EA6090142953C85F1"/>
  </w:style>
  <w:style w:type="paragraph" w:customStyle="1" w:styleId="BAB4C577C2FD4218A8AB39978D5AB3D5">
    <w:name w:val="BAB4C577C2FD4218A8AB39978D5AB3D5"/>
  </w:style>
  <w:style w:type="paragraph" w:customStyle="1" w:styleId="99BAB30EF14E49A59EEE71B7D789802A">
    <w:name w:val="99BAB30EF14E49A59EEE71B7D789802A"/>
  </w:style>
  <w:style w:type="paragraph" w:customStyle="1" w:styleId="E2898FA541F94D70A3019C9455B55BBA">
    <w:name w:val="E2898FA541F94D70A3019C9455B55BBA"/>
  </w:style>
  <w:style w:type="paragraph" w:customStyle="1" w:styleId="5DF2503F46D54EF091B4EC7422CF5292">
    <w:name w:val="5DF2503F46D54EF091B4EC7422CF5292"/>
  </w:style>
  <w:style w:type="paragraph" w:customStyle="1" w:styleId="069D130A77FB4FCFAFF491AD7B0E1CF6">
    <w:name w:val="069D130A77FB4FCFAFF491AD7B0E1CF6"/>
  </w:style>
  <w:style w:type="paragraph" w:customStyle="1" w:styleId="88245D303AEC463DA5B5E7CA5CB547A5">
    <w:name w:val="88245D303AEC463DA5B5E7CA5CB547A5"/>
  </w:style>
  <w:style w:type="paragraph" w:customStyle="1" w:styleId="C37F48B79CBC460AB35DD0B1332BA0DB">
    <w:name w:val="C37F48B79CBC460AB35DD0B1332BA0DB"/>
  </w:style>
  <w:style w:type="paragraph" w:customStyle="1" w:styleId="78C1A32DD9A34313B5A2CD309F889EA4">
    <w:name w:val="78C1A32DD9A34313B5A2CD309F889EA4"/>
  </w:style>
  <w:style w:type="paragraph" w:customStyle="1" w:styleId="7CC79AAE9F864230AD38237CAB6FB825">
    <w:name w:val="7CC79AAE9F864230AD38237CAB6FB825"/>
  </w:style>
  <w:style w:type="paragraph" w:customStyle="1" w:styleId="75BD0C024B194C8298EB36810C03A354">
    <w:name w:val="75BD0C024B194C8298EB36810C03A354"/>
  </w:style>
  <w:style w:type="paragraph" w:customStyle="1" w:styleId="FBB7158191534977A010C817E6892ED2">
    <w:name w:val="FBB7158191534977A010C817E6892ED2"/>
  </w:style>
  <w:style w:type="paragraph" w:customStyle="1" w:styleId="3196304BB1D1418891DBC6CEDF53D7EE">
    <w:name w:val="3196304BB1D1418891DBC6CEDF53D7EE"/>
  </w:style>
  <w:style w:type="paragraph" w:customStyle="1" w:styleId="17E5CFA699404BA5A73292459D520581">
    <w:name w:val="17E5CFA699404BA5A73292459D520581"/>
  </w:style>
  <w:style w:type="paragraph" w:customStyle="1" w:styleId="4DACF7C50DE14484BF676308295AE9E8">
    <w:name w:val="4DACF7C50DE14484BF676308295AE9E8"/>
  </w:style>
  <w:style w:type="paragraph" w:customStyle="1" w:styleId="0790452F4C734EAEBA41B51ADA2E075B">
    <w:name w:val="0790452F4C734EAEBA41B51ADA2E075B"/>
  </w:style>
  <w:style w:type="paragraph" w:customStyle="1" w:styleId="C5E88AC965344BD4B9F5ED3310176D1B">
    <w:name w:val="C5E88AC965344BD4B9F5ED3310176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93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deluvio</dc:creator>
  <cp:keywords/>
  <dc:description/>
  <cp:lastModifiedBy>Bryan Deluvio</cp:lastModifiedBy>
  <cp:revision>1</cp:revision>
  <dcterms:created xsi:type="dcterms:W3CDTF">2017-11-30T08:50:00Z</dcterms:created>
  <dcterms:modified xsi:type="dcterms:W3CDTF">2017-11-30T10:30:00Z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